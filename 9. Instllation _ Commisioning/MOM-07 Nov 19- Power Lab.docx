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F6" w:rsidRDefault="00A77475" w:rsidP="0032466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ab/>
      </w:r>
      <w:r w:rsidR="00896F06">
        <w:rPr>
          <w:rFonts w:ascii="Arial" w:hAnsi="Arial" w:cs="Arial"/>
          <w:sz w:val="20"/>
          <w:szCs w:val="20"/>
        </w:rPr>
        <w:tab/>
      </w:r>
      <w:r w:rsidR="00896F06">
        <w:rPr>
          <w:rFonts w:ascii="Arial" w:hAnsi="Arial" w:cs="Arial"/>
          <w:sz w:val="20"/>
          <w:szCs w:val="20"/>
        </w:rPr>
        <w:tab/>
      </w:r>
      <w:r w:rsidRPr="00C4495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Pr="00C44950">
        <w:rPr>
          <w:rFonts w:ascii="Arial" w:hAnsi="Arial" w:cs="Arial"/>
          <w:sz w:val="20"/>
          <w:szCs w:val="20"/>
        </w:rPr>
        <w:tab/>
        <w:t xml:space="preserve">   </w:t>
      </w:r>
      <w:r w:rsidRPr="00C44950"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896F06">
        <w:rPr>
          <w:rFonts w:ascii="Arial" w:hAnsi="Arial" w:cs="Arial"/>
          <w:b/>
          <w:bCs/>
          <w:sz w:val="20"/>
          <w:szCs w:val="20"/>
        </w:rPr>
        <w:tab/>
      </w:r>
      <w:r w:rsidR="00A81AF6">
        <w:rPr>
          <w:rFonts w:ascii="Arial" w:hAnsi="Arial" w:cs="Arial"/>
          <w:b/>
          <w:bCs/>
          <w:sz w:val="20"/>
          <w:szCs w:val="20"/>
        </w:rPr>
        <w:tab/>
        <w:t xml:space="preserve">            </w:t>
      </w:r>
    </w:p>
    <w:p w:rsidR="00A77475" w:rsidRPr="00C44950" w:rsidRDefault="00A81AF6" w:rsidP="003246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A77475" w:rsidRPr="00C44950">
        <w:rPr>
          <w:rFonts w:ascii="Arial" w:hAnsi="Arial" w:cs="Arial"/>
          <w:b/>
          <w:bCs/>
          <w:sz w:val="20"/>
          <w:szCs w:val="20"/>
        </w:rPr>
        <w:t xml:space="preserve">Date: </w:t>
      </w:r>
      <w:r w:rsidR="00F04C2F">
        <w:rPr>
          <w:rFonts w:ascii="Arial" w:hAnsi="Arial" w:cs="Arial"/>
          <w:b/>
          <w:bCs/>
          <w:sz w:val="20"/>
          <w:szCs w:val="20"/>
        </w:rPr>
        <w:t>07</w:t>
      </w:r>
      <w:r w:rsidR="00011420">
        <w:rPr>
          <w:rFonts w:ascii="Arial" w:hAnsi="Arial" w:cs="Arial"/>
          <w:b/>
          <w:bCs/>
          <w:sz w:val="20"/>
          <w:szCs w:val="20"/>
        </w:rPr>
        <w:t>/</w:t>
      </w:r>
      <w:r w:rsidR="00CC3267">
        <w:rPr>
          <w:rFonts w:ascii="Arial" w:hAnsi="Arial" w:cs="Arial"/>
          <w:b/>
          <w:bCs/>
          <w:sz w:val="20"/>
          <w:szCs w:val="20"/>
        </w:rPr>
        <w:t>1</w:t>
      </w:r>
      <w:r w:rsidR="00F04C2F">
        <w:rPr>
          <w:rFonts w:ascii="Arial" w:hAnsi="Arial" w:cs="Arial"/>
          <w:b/>
          <w:bCs/>
          <w:sz w:val="20"/>
          <w:szCs w:val="20"/>
        </w:rPr>
        <w:t>1</w:t>
      </w:r>
      <w:r w:rsidR="00011420">
        <w:rPr>
          <w:rFonts w:ascii="Arial" w:hAnsi="Arial" w:cs="Arial"/>
          <w:b/>
          <w:bCs/>
          <w:sz w:val="20"/>
          <w:szCs w:val="20"/>
        </w:rPr>
        <w:t>/</w:t>
      </w:r>
      <w:r w:rsidR="007936FE">
        <w:rPr>
          <w:rFonts w:ascii="Arial" w:hAnsi="Arial" w:cs="Arial"/>
          <w:b/>
          <w:bCs/>
          <w:sz w:val="20"/>
          <w:szCs w:val="20"/>
        </w:rPr>
        <w:t>20</w:t>
      </w:r>
      <w:r w:rsidR="00011420">
        <w:rPr>
          <w:rFonts w:ascii="Arial" w:hAnsi="Arial" w:cs="Arial"/>
          <w:b/>
          <w:bCs/>
          <w:sz w:val="20"/>
          <w:szCs w:val="20"/>
        </w:rPr>
        <w:t>1</w:t>
      </w:r>
      <w:r w:rsidR="00F04C2F">
        <w:rPr>
          <w:rFonts w:ascii="Arial" w:hAnsi="Arial" w:cs="Arial"/>
          <w:b/>
          <w:bCs/>
          <w:sz w:val="20"/>
          <w:szCs w:val="20"/>
        </w:rPr>
        <w:t>9</w:t>
      </w:r>
    </w:p>
    <w:p w:rsidR="00A77475" w:rsidRPr="00C44950" w:rsidRDefault="00A77475" w:rsidP="003246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7475" w:rsidRPr="00C44950" w:rsidRDefault="00A77475" w:rsidP="0032466F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</w:p>
    <w:p w:rsidR="000C2D05" w:rsidRPr="00276EB7" w:rsidRDefault="00A77475" w:rsidP="00280AB2">
      <w:pPr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 w:rsidRPr="00C44950">
        <w:rPr>
          <w:rFonts w:ascii="Arial" w:hAnsi="Arial" w:cs="Arial"/>
          <w:b/>
          <w:bCs/>
          <w:szCs w:val="20"/>
        </w:rPr>
        <w:t xml:space="preserve">MOM held between </w:t>
      </w:r>
      <w:r w:rsidR="00F45455">
        <w:rPr>
          <w:rFonts w:ascii="Arial" w:hAnsi="Arial" w:cs="Arial"/>
          <w:b/>
          <w:bCs/>
          <w:szCs w:val="20"/>
        </w:rPr>
        <w:t>Bombardier Transportation India Pvt Ltd., Vadodara</w:t>
      </w:r>
      <w:r w:rsidR="00280AB2">
        <w:rPr>
          <w:rFonts w:ascii="Arial" w:hAnsi="Arial" w:cs="Arial"/>
          <w:b/>
          <w:bCs/>
          <w:szCs w:val="20"/>
        </w:rPr>
        <w:t xml:space="preserve"> </w:t>
      </w:r>
      <w:r w:rsidRPr="00C44950">
        <w:rPr>
          <w:rFonts w:ascii="Arial" w:hAnsi="Arial" w:cs="Arial"/>
          <w:b/>
          <w:bCs/>
          <w:szCs w:val="20"/>
        </w:rPr>
        <w:t>&amp; M/s. Crest</w:t>
      </w:r>
      <w:r w:rsidR="000C2D05" w:rsidRPr="00C44950">
        <w:rPr>
          <w:rFonts w:ascii="Arial" w:hAnsi="Arial" w:cs="Arial"/>
          <w:b/>
          <w:bCs/>
          <w:szCs w:val="20"/>
        </w:rPr>
        <w:t xml:space="preserve"> </w:t>
      </w:r>
      <w:r w:rsidR="00B62EC0">
        <w:rPr>
          <w:rFonts w:ascii="Arial" w:hAnsi="Arial" w:cs="Arial"/>
          <w:b/>
          <w:bCs/>
          <w:szCs w:val="20"/>
        </w:rPr>
        <w:t xml:space="preserve">Test Systems Pvt. </w:t>
      </w:r>
      <w:r w:rsidR="00F45455">
        <w:rPr>
          <w:rFonts w:ascii="Arial" w:hAnsi="Arial" w:cs="Arial"/>
          <w:b/>
          <w:bCs/>
          <w:szCs w:val="20"/>
        </w:rPr>
        <w:t xml:space="preserve">Ltd. </w:t>
      </w:r>
      <w:r w:rsidR="00B62EC0">
        <w:rPr>
          <w:rFonts w:ascii="Arial" w:hAnsi="Arial" w:cs="Arial"/>
          <w:b/>
          <w:bCs/>
          <w:szCs w:val="20"/>
        </w:rPr>
        <w:t>Pune</w:t>
      </w:r>
      <w:r w:rsidR="00A81AF6">
        <w:rPr>
          <w:rFonts w:ascii="Arial" w:hAnsi="Arial" w:cs="Arial"/>
          <w:b/>
          <w:bCs/>
          <w:szCs w:val="20"/>
        </w:rPr>
        <w:t xml:space="preserve">, at </w:t>
      </w:r>
      <w:r w:rsidR="00F14FCA">
        <w:rPr>
          <w:rFonts w:ascii="Arial" w:hAnsi="Arial" w:cs="Arial"/>
          <w:b/>
          <w:bCs/>
          <w:szCs w:val="20"/>
        </w:rPr>
        <w:t>Vadodara, Gujarat.</w:t>
      </w:r>
    </w:p>
    <w:p w:rsidR="00261091" w:rsidRDefault="00261091" w:rsidP="0032466F">
      <w:pPr>
        <w:pStyle w:val="PlainText"/>
        <w:rPr>
          <w:rFonts w:ascii="Arial" w:hAnsi="Arial" w:cs="Arial"/>
          <w:bCs/>
          <w:sz w:val="20"/>
          <w:szCs w:val="20"/>
        </w:rPr>
      </w:pPr>
    </w:p>
    <w:p w:rsidR="00F45455" w:rsidRDefault="00E3257D" w:rsidP="00E3257D">
      <w:pPr>
        <w:pStyle w:val="PlainText"/>
        <w:spacing w:after="120"/>
        <w:rPr>
          <w:rFonts w:ascii="Arial" w:hAnsi="Arial" w:cs="Arial"/>
          <w:sz w:val="20"/>
          <w:szCs w:val="20"/>
        </w:rPr>
      </w:pPr>
      <w:r w:rsidRPr="00E3257D">
        <w:rPr>
          <w:rFonts w:ascii="Arial" w:hAnsi="Arial" w:cs="Arial"/>
          <w:b/>
          <w:bCs/>
          <w:szCs w:val="22"/>
        </w:rPr>
        <w:t>Ref</w:t>
      </w:r>
      <w:r>
        <w:rPr>
          <w:rFonts w:ascii="Arial" w:hAnsi="Arial" w:cs="Arial"/>
          <w:b/>
          <w:bCs/>
          <w:szCs w:val="22"/>
        </w:rPr>
        <w:t>erence</w:t>
      </w:r>
      <w:r w:rsidRPr="00E3257D">
        <w:rPr>
          <w:rFonts w:ascii="Arial" w:hAnsi="Arial" w:cs="Arial"/>
          <w:b/>
          <w:bCs/>
          <w:szCs w:val="22"/>
        </w:rPr>
        <w:t>:</w:t>
      </w:r>
      <w:r w:rsidR="00B62EC0" w:rsidRPr="00E3257D">
        <w:rPr>
          <w:rFonts w:ascii="Arial" w:hAnsi="Arial" w:cs="Arial"/>
          <w:b/>
          <w:bCs/>
          <w:szCs w:val="22"/>
        </w:rPr>
        <w:t xml:space="preserve"> </w:t>
      </w:r>
      <w:r w:rsidR="00F45455">
        <w:rPr>
          <w:rFonts w:ascii="Arial" w:hAnsi="Arial" w:cs="Arial"/>
          <w:b/>
          <w:bCs/>
          <w:szCs w:val="22"/>
        </w:rPr>
        <w:t xml:space="preserve">Bombardier Transportation India Pvt Ltd, Vadodara. </w:t>
      </w:r>
      <w:r w:rsidR="00703A08">
        <w:rPr>
          <w:rFonts w:ascii="Arial" w:hAnsi="Arial" w:cs="Arial"/>
          <w:bCs/>
          <w:sz w:val="20"/>
          <w:szCs w:val="20"/>
        </w:rPr>
        <w:t xml:space="preserve"> </w:t>
      </w:r>
      <w:r w:rsidR="00BE2E15" w:rsidRPr="00011420">
        <w:rPr>
          <w:rFonts w:ascii="Arial" w:hAnsi="Arial" w:cs="Arial"/>
          <w:sz w:val="20"/>
          <w:szCs w:val="20"/>
        </w:rPr>
        <w:t>PO. No.</w:t>
      </w:r>
      <w:r w:rsidR="00B62EC0" w:rsidRPr="00011420">
        <w:rPr>
          <w:rFonts w:ascii="Arial" w:hAnsi="Arial" w:cs="Arial"/>
          <w:sz w:val="20"/>
          <w:szCs w:val="20"/>
        </w:rPr>
        <w:t>:</w:t>
      </w:r>
      <w:r w:rsidR="00BE2E15" w:rsidRPr="00D03A66">
        <w:rPr>
          <w:rFonts w:ascii="Arial" w:hAnsi="Arial" w:cs="Arial"/>
          <w:b/>
          <w:sz w:val="20"/>
          <w:szCs w:val="20"/>
        </w:rPr>
        <w:t xml:space="preserve"> </w:t>
      </w:r>
      <w:r w:rsidR="00AF2BF6" w:rsidRPr="00E3257D">
        <w:rPr>
          <w:rFonts w:ascii="Arial" w:hAnsi="Arial" w:cs="Arial"/>
          <w:b/>
          <w:szCs w:val="22"/>
        </w:rPr>
        <w:t>19195500087</w:t>
      </w:r>
      <w:r w:rsidR="00703A08">
        <w:rPr>
          <w:rFonts w:ascii="Arial" w:hAnsi="Arial" w:cs="Arial"/>
          <w:sz w:val="20"/>
          <w:szCs w:val="20"/>
        </w:rPr>
        <w:t xml:space="preserve"> </w:t>
      </w:r>
    </w:p>
    <w:p w:rsidR="00BE2E15" w:rsidRPr="00E3257D" w:rsidRDefault="000D5D9A" w:rsidP="00E3257D">
      <w:pPr>
        <w:pStyle w:val="PlainText"/>
        <w:spacing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 w:rsidR="00F45455">
        <w:rPr>
          <w:rFonts w:ascii="Arial" w:hAnsi="Arial" w:cs="Arial"/>
          <w:sz w:val="20"/>
          <w:szCs w:val="20"/>
        </w:rPr>
        <w:t xml:space="preserve"> 07</w:t>
      </w:r>
      <w:r w:rsidR="00703A08">
        <w:rPr>
          <w:rFonts w:ascii="Arial" w:hAnsi="Arial" w:cs="Arial"/>
          <w:sz w:val="20"/>
          <w:szCs w:val="20"/>
        </w:rPr>
        <w:t>/</w:t>
      </w:r>
      <w:r w:rsidR="00F45455">
        <w:rPr>
          <w:rFonts w:ascii="Arial" w:hAnsi="Arial" w:cs="Arial"/>
          <w:sz w:val="20"/>
          <w:szCs w:val="20"/>
        </w:rPr>
        <w:t>11</w:t>
      </w:r>
      <w:r w:rsidR="00703A08">
        <w:rPr>
          <w:rFonts w:ascii="Arial" w:hAnsi="Arial" w:cs="Arial"/>
          <w:sz w:val="20"/>
          <w:szCs w:val="20"/>
        </w:rPr>
        <w:t>/201</w:t>
      </w:r>
      <w:r w:rsidR="00F45455">
        <w:rPr>
          <w:rFonts w:ascii="Arial" w:hAnsi="Arial" w:cs="Arial"/>
          <w:sz w:val="20"/>
          <w:szCs w:val="20"/>
        </w:rPr>
        <w:t>9</w:t>
      </w:r>
      <w:r w:rsidR="00F65F3A">
        <w:rPr>
          <w:rFonts w:ascii="Arial" w:hAnsi="Arial" w:cs="Arial"/>
          <w:sz w:val="20"/>
          <w:szCs w:val="20"/>
        </w:rPr>
        <w:t>,</w:t>
      </w:r>
      <w:r w:rsidR="00F65F3A">
        <w:rPr>
          <w:rFonts w:ascii="Arial" w:hAnsi="Arial" w:cs="Arial"/>
          <w:b/>
          <w:bCs/>
          <w:sz w:val="20"/>
          <w:szCs w:val="20"/>
        </w:rPr>
        <w:t xml:space="preserve"> </w:t>
      </w:r>
      <w:r w:rsidR="00D03A66" w:rsidRPr="00D03A66">
        <w:rPr>
          <w:rFonts w:ascii="Arial" w:hAnsi="Arial" w:cs="Arial"/>
          <w:sz w:val="20"/>
          <w:szCs w:val="20"/>
        </w:rPr>
        <w:t>for</w:t>
      </w:r>
      <w:r w:rsidR="00BE2E15" w:rsidRPr="00D03A66">
        <w:rPr>
          <w:rFonts w:ascii="Arial" w:hAnsi="Arial" w:cs="Arial"/>
          <w:b/>
          <w:bCs/>
          <w:sz w:val="20"/>
          <w:szCs w:val="20"/>
        </w:rPr>
        <w:t xml:space="preserve"> </w:t>
      </w:r>
      <w:r w:rsidR="00BE2E15" w:rsidRPr="00D03A66">
        <w:rPr>
          <w:rFonts w:ascii="Arial" w:hAnsi="Arial" w:cs="Arial"/>
          <w:bCs/>
          <w:sz w:val="20"/>
          <w:szCs w:val="20"/>
        </w:rPr>
        <w:t xml:space="preserve">the supply of </w:t>
      </w:r>
      <w:r w:rsidR="00F45455">
        <w:rPr>
          <w:rFonts w:ascii="Arial" w:hAnsi="Arial" w:cs="Arial"/>
          <w:b/>
          <w:bCs/>
          <w:szCs w:val="20"/>
          <w:lang w:val="en-IN"/>
        </w:rPr>
        <w:t>Power Lab</w:t>
      </w:r>
      <w:r w:rsidR="00B62EC0" w:rsidRPr="00E3257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44950" w:rsidRPr="00D03A66" w:rsidRDefault="00BE2E15" w:rsidP="00E3257D">
      <w:pPr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D03A66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:rsidR="00DD4EF1" w:rsidRDefault="00DD4EF1" w:rsidP="00E3257D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C074CB">
        <w:rPr>
          <w:rFonts w:ascii="Arial" w:hAnsi="Arial" w:cs="Arial"/>
          <w:sz w:val="20"/>
          <w:szCs w:val="20"/>
        </w:rPr>
        <w:t>As per the final confirmation received from</w:t>
      </w:r>
      <w:r>
        <w:rPr>
          <w:rFonts w:ascii="Arial" w:hAnsi="Arial" w:cs="Arial"/>
          <w:sz w:val="20"/>
          <w:szCs w:val="20"/>
        </w:rPr>
        <w:t xml:space="preserve"> </w:t>
      </w:r>
      <w:r w:rsidRPr="00D03A66">
        <w:rPr>
          <w:rFonts w:ascii="Arial" w:hAnsi="Arial" w:cs="Arial"/>
          <w:bCs/>
          <w:sz w:val="20"/>
          <w:szCs w:val="20"/>
        </w:rPr>
        <w:t>M/s</w:t>
      </w:r>
      <w:r w:rsidR="00F45455">
        <w:rPr>
          <w:rFonts w:ascii="Arial" w:hAnsi="Arial" w:cs="Arial"/>
          <w:sz w:val="20"/>
          <w:szCs w:val="20"/>
        </w:rPr>
        <w:t xml:space="preserve"> Bombardier Transportation India Pvt Ltd, Vadodara</w:t>
      </w:r>
      <w:r w:rsidRPr="00CC3267">
        <w:rPr>
          <w:rFonts w:ascii="Arial" w:hAnsi="Arial" w:cs="Arial"/>
          <w:sz w:val="20"/>
          <w:szCs w:val="20"/>
        </w:rPr>
        <w:t xml:space="preserve">, </w:t>
      </w:r>
      <w:r w:rsidRPr="002D5890">
        <w:rPr>
          <w:rFonts w:ascii="Arial" w:hAnsi="Arial" w:cs="Arial"/>
          <w:sz w:val="20"/>
          <w:szCs w:val="20"/>
        </w:rPr>
        <w:t xml:space="preserve">M/s. Crest representatives visited </w:t>
      </w:r>
      <w:r w:rsidR="005F6A24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M/s. </w:t>
      </w:r>
      <w:r w:rsidR="00F45455">
        <w:rPr>
          <w:rFonts w:ascii="Arial" w:hAnsi="Arial" w:cs="Arial"/>
          <w:sz w:val="20"/>
          <w:szCs w:val="20"/>
        </w:rPr>
        <w:t>Bombardier Transportation India Pvt Ltd, Vadodara</w:t>
      </w:r>
      <w:r w:rsidR="00AF2BF6" w:rsidRPr="00CC3267">
        <w:rPr>
          <w:rFonts w:ascii="Arial" w:hAnsi="Arial" w:cs="Arial"/>
          <w:sz w:val="20"/>
          <w:szCs w:val="20"/>
        </w:rPr>
        <w:t xml:space="preserve"> </w:t>
      </w:r>
      <w:r w:rsidRPr="00CC3267">
        <w:rPr>
          <w:rFonts w:ascii="Arial" w:hAnsi="Arial" w:cs="Arial"/>
          <w:sz w:val="20"/>
          <w:szCs w:val="20"/>
        </w:rPr>
        <w:t xml:space="preserve">works, </w:t>
      </w:r>
      <w:r w:rsidR="00F45455">
        <w:rPr>
          <w:rFonts w:ascii="Arial" w:hAnsi="Arial" w:cs="Arial"/>
          <w:sz w:val="20"/>
          <w:szCs w:val="20"/>
        </w:rPr>
        <w:t>for pending work</w:t>
      </w:r>
      <w:r w:rsidRPr="002D5890">
        <w:rPr>
          <w:rFonts w:ascii="Arial" w:hAnsi="Arial" w:cs="Arial"/>
          <w:sz w:val="20"/>
          <w:szCs w:val="20"/>
        </w:rPr>
        <w:t xml:space="preserve"> of the </w:t>
      </w:r>
      <w:r w:rsidR="00F45455">
        <w:rPr>
          <w:rFonts w:ascii="Arial" w:hAnsi="Arial" w:cs="Arial"/>
          <w:sz w:val="20"/>
          <w:szCs w:val="20"/>
        </w:rPr>
        <w:t>Power Lab</w:t>
      </w:r>
      <w:r w:rsidRPr="002D5890">
        <w:rPr>
          <w:rFonts w:ascii="Arial" w:hAnsi="Arial" w:cs="Arial"/>
          <w:sz w:val="20"/>
          <w:szCs w:val="20"/>
        </w:rPr>
        <w:t xml:space="preserve"> sr. no</w:t>
      </w:r>
      <w:r>
        <w:rPr>
          <w:rFonts w:ascii="Arial" w:hAnsi="Arial" w:cs="Arial"/>
          <w:sz w:val="20"/>
          <w:szCs w:val="20"/>
        </w:rPr>
        <w:t>.</w:t>
      </w:r>
      <w:r w:rsidR="00703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550</w:t>
      </w:r>
      <w:r w:rsidR="00CC326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.00-</w:t>
      </w:r>
      <w:r w:rsidR="00CC3267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.1</w:t>
      </w:r>
      <w:r w:rsidR="00CC3267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/00</w:t>
      </w:r>
      <w:r w:rsidR="00CC326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</w:t>
      </w:r>
      <w:r w:rsidR="00E3257D">
        <w:rPr>
          <w:rFonts w:ascii="Arial" w:hAnsi="Arial" w:cs="Arial"/>
          <w:sz w:val="20"/>
          <w:szCs w:val="20"/>
        </w:rPr>
        <w:t xml:space="preserve">from </w:t>
      </w:r>
      <w:r w:rsidR="00F45455">
        <w:rPr>
          <w:rFonts w:ascii="Arial" w:hAnsi="Arial" w:cs="Arial"/>
          <w:sz w:val="20"/>
          <w:szCs w:val="20"/>
        </w:rPr>
        <w:t>04/11/2019</w:t>
      </w:r>
      <w:r w:rsidR="00CC3267">
        <w:rPr>
          <w:rFonts w:ascii="Arial" w:hAnsi="Arial" w:cs="Arial"/>
          <w:sz w:val="20"/>
          <w:szCs w:val="20"/>
        </w:rPr>
        <w:t xml:space="preserve"> to </w:t>
      </w:r>
      <w:r w:rsidR="00703A08">
        <w:rPr>
          <w:rFonts w:ascii="Arial" w:hAnsi="Arial" w:cs="Arial"/>
          <w:sz w:val="20"/>
          <w:szCs w:val="20"/>
        </w:rPr>
        <w:t>0</w:t>
      </w:r>
      <w:r w:rsidR="00F45455">
        <w:rPr>
          <w:rFonts w:ascii="Arial" w:hAnsi="Arial" w:cs="Arial"/>
          <w:sz w:val="20"/>
          <w:szCs w:val="20"/>
        </w:rPr>
        <w:t>7/11/2019</w:t>
      </w:r>
      <w:r w:rsidRPr="002D5890">
        <w:rPr>
          <w:rFonts w:ascii="Arial" w:hAnsi="Arial" w:cs="Arial"/>
          <w:sz w:val="20"/>
          <w:szCs w:val="20"/>
        </w:rPr>
        <w:t xml:space="preserve">. This </w:t>
      </w:r>
      <w:r>
        <w:rPr>
          <w:rFonts w:ascii="Arial" w:hAnsi="Arial" w:cs="Arial"/>
          <w:sz w:val="20"/>
          <w:szCs w:val="20"/>
        </w:rPr>
        <w:t>material</w:t>
      </w:r>
      <w:r w:rsidRPr="002D5890">
        <w:rPr>
          <w:rFonts w:ascii="Arial" w:hAnsi="Arial" w:cs="Arial"/>
          <w:sz w:val="20"/>
          <w:szCs w:val="20"/>
        </w:rPr>
        <w:t xml:space="preserve"> is manufactured </w:t>
      </w:r>
      <w:r>
        <w:rPr>
          <w:rFonts w:ascii="Arial" w:hAnsi="Arial" w:cs="Arial"/>
          <w:sz w:val="20"/>
          <w:szCs w:val="20"/>
        </w:rPr>
        <w:t xml:space="preserve">and supplied </w:t>
      </w:r>
      <w:r w:rsidRPr="002D5890">
        <w:rPr>
          <w:rFonts w:ascii="Arial" w:hAnsi="Arial" w:cs="Arial"/>
          <w:sz w:val="20"/>
          <w:szCs w:val="20"/>
        </w:rPr>
        <w:t xml:space="preserve">as per </w:t>
      </w:r>
      <w:r>
        <w:rPr>
          <w:rFonts w:ascii="Arial" w:hAnsi="Arial" w:cs="Arial"/>
          <w:sz w:val="20"/>
          <w:szCs w:val="20"/>
        </w:rPr>
        <w:t xml:space="preserve">above mentioned </w:t>
      </w:r>
      <w:r w:rsidRPr="00011420">
        <w:rPr>
          <w:rFonts w:ascii="Arial" w:hAnsi="Arial" w:cs="Arial"/>
          <w:sz w:val="20"/>
          <w:szCs w:val="20"/>
        </w:rPr>
        <w:t>PO. No</w:t>
      </w:r>
      <w:r>
        <w:rPr>
          <w:rFonts w:ascii="Arial" w:hAnsi="Arial" w:cs="Arial"/>
          <w:sz w:val="20"/>
          <w:szCs w:val="20"/>
        </w:rPr>
        <w:t>.</w:t>
      </w:r>
    </w:p>
    <w:p w:rsidR="00DD4EF1" w:rsidRPr="00C074CB" w:rsidRDefault="00DD4EF1" w:rsidP="00E3257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this</w:t>
      </w:r>
      <w:r w:rsidRPr="00C074CB">
        <w:rPr>
          <w:rFonts w:ascii="Arial" w:hAnsi="Arial" w:cs="Arial"/>
          <w:sz w:val="20"/>
          <w:szCs w:val="20"/>
        </w:rPr>
        <w:t xml:space="preserve"> visit of M/s. Crest </w:t>
      </w:r>
      <w:r>
        <w:rPr>
          <w:rFonts w:ascii="Arial" w:hAnsi="Arial" w:cs="Arial"/>
          <w:sz w:val="20"/>
          <w:szCs w:val="20"/>
        </w:rPr>
        <w:t>Test Systems Pvt</w:t>
      </w:r>
      <w:r w:rsidR="00B7711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Ltd. following work is</w:t>
      </w:r>
      <w:r w:rsidRPr="00C074CB">
        <w:rPr>
          <w:rFonts w:ascii="Arial" w:hAnsi="Arial" w:cs="Arial"/>
          <w:sz w:val="20"/>
          <w:szCs w:val="20"/>
        </w:rPr>
        <w:t xml:space="preserve"> carried out.</w:t>
      </w:r>
    </w:p>
    <w:p w:rsidR="00DD4EF1" w:rsidRDefault="00F45455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 of twisted pair cable from interfacing of RS485 communication in RMU-1</w:t>
      </w:r>
    </w:p>
    <w:p w:rsidR="00153070" w:rsidRPr="00153070" w:rsidRDefault="00677CD6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F04C2F">
        <w:rPr>
          <w:rFonts w:ascii="Arial" w:hAnsi="Arial" w:cs="Arial"/>
          <w:sz w:val="20"/>
          <w:szCs w:val="20"/>
        </w:rPr>
        <w:t>outing of cable from H-VAC t</w:t>
      </w:r>
      <w:r>
        <w:rPr>
          <w:rFonts w:ascii="Arial" w:hAnsi="Arial" w:cs="Arial"/>
          <w:sz w:val="20"/>
          <w:szCs w:val="20"/>
        </w:rPr>
        <w:t>o P</w:t>
      </w:r>
      <w:r w:rsidR="00F45455">
        <w:rPr>
          <w:rFonts w:ascii="Arial" w:hAnsi="Arial" w:cs="Arial"/>
          <w:sz w:val="20"/>
          <w:szCs w:val="20"/>
        </w:rPr>
        <w:t>1 panel and interfacing of remote control signals.</w:t>
      </w:r>
    </w:p>
    <w:p w:rsidR="00153070" w:rsidRPr="00153070" w:rsidRDefault="00F45455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Numbering in P7 panels.</w:t>
      </w:r>
    </w:p>
    <w:p w:rsidR="00153070" w:rsidRPr="00153070" w:rsidRDefault="00F45455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Thermocouple wire soldering.</w:t>
      </w:r>
    </w:p>
    <w:p w:rsidR="00DD4EF1" w:rsidRDefault="00F45455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Gland Plate Sealing</w:t>
      </w:r>
    </w:p>
    <w:p w:rsidR="00DD4EF1" w:rsidRPr="002D5890" w:rsidRDefault="00F45455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Spare Gland Closure</w:t>
      </w:r>
    </w:p>
    <w:p w:rsidR="00DD4EF1" w:rsidRPr="00CC3267" w:rsidRDefault="00F45455" w:rsidP="00E3257D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Documentation Including- BOM, Wiring Diagram and GA Drawings.</w:t>
      </w:r>
      <w:r w:rsidR="0097355C" w:rsidRPr="00CC3267">
        <w:rPr>
          <w:rFonts w:ascii="Arial" w:hAnsi="Arial" w:cs="Arial"/>
          <w:sz w:val="20"/>
          <w:szCs w:val="20"/>
        </w:rPr>
        <w:t xml:space="preserve"> </w:t>
      </w:r>
    </w:p>
    <w:p w:rsidR="0019210D" w:rsidRPr="00F45455" w:rsidRDefault="00677CD6" w:rsidP="00F45455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Panel Name Plates a</w:t>
      </w:r>
      <w:r w:rsidR="00F45455">
        <w:rPr>
          <w:rFonts w:ascii="Arial" w:hAnsi="Arial" w:cs="Arial"/>
          <w:sz w:val="20"/>
          <w:szCs w:val="20"/>
        </w:rPr>
        <w:t>nd Logo.</w:t>
      </w:r>
    </w:p>
    <w:p w:rsidR="00D63620" w:rsidRDefault="00D63620" w:rsidP="00D63620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panel Power supply connections.</w:t>
      </w:r>
    </w:p>
    <w:p w:rsidR="00D63620" w:rsidRDefault="00D63620" w:rsidP="00D63620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110V SMPS</w:t>
      </w:r>
      <w:r w:rsidR="00677CD6">
        <w:rPr>
          <w:rFonts w:ascii="Arial" w:hAnsi="Arial" w:cs="Arial"/>
          <w:sz w:val="20"/>
          <w:szCs w:val="20"/>
        </w:rPr>
        <w:t xml:space="preserve"> Installation i</w:t>
      </w:r>
      <w:r>
        <w:rPr>
          <w:rFonts w:ascii="Arial" w:hAnsi="Arial" w:cs="Arial"/>
          <w:sz w:val="20"/>
          <w:szCs w:val="20"/>
        </w:rPr>
        <w:t>n P2 Panel.</w:t>
      </w:r>
    </w:p>
    <w:p w:rsidR="0019210D" w:rsidRDefault="00D63620" w:rsidP="00D63620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Room Door Limit switch Shifting.</w:t>
      </w:r>
    </w:p>
    <w:p w:rsidR="00D63620" w:rsidRPr="00D63620" w:rsidRDefault="00D63620" w:rsidP="00D63620">
      <w:pPr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Convertor area cable naming.</w:t>
      </w:r>
    </w:p>
    <w:p w:rsidR="0019210D" w:rsidRPr="00CC3267" w:rsidRDefault="0019210D" w:rsidP="0019210D">
      <w:pPr>
        <w:spacing w:after="120" w:line="240" w:lineRule="auto"/>
        <w:ind w:left="7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D4EF1" w:rsidRDefault="00DD4EF1" w:rsidP="00DD4EF1">
      <w:pPr>
        <w:rPr>
          <w:rFonts w:ascii="Arial" w:hAnsi="Arial" w:cs="Arial"/>
          <w:sz w:val="20"/>
          <w:szCs w:val="20"/>
        </w:rPr>
      </w:pPr>
    </w:p>
    <w:p w:rsidR="003E6CDE" w:rsidRDefault="003E6CDE" w:rsidP="003246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E6CDE" w:rsidRPr="00CC3267" w:rsidRDefault="003E6CDE" w:rsidP="0032466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:rsidR="00677CD6" w:rsidRDefault="003E6CDE" w:rsidP="00B77119">
      <w:pPr>
        <w:spacing w:after="0" w:line="240" w:lineRule="auto"/>
        <w:rPr>
          <w:rFonts w:ascii="Arial" w:hAnsi="Arial" w:cs="Arial"/>
          <w:b/>
          <w:bCs/>
          <w:szCs w:val="20"/>
        </w:rPr>
      </w:pPr>
      <w:r w:rsidRPr="00CC3267">
        <w:rPr>
          <w:rFonts w:ascii="Arial" w:hAnsi="Arial" w:cs="Arial"/>
          <w:b/>
          <w:bCs/>
          <w:szCs w:val="20"/>
        </w:rPr>
        <w:t xml:space="preserve">For </w:t>
      </w:r>
      <w:r w:rsidR="00DD4EF1" w:rsidRPr="00CC3267">
        <w:rPr>
          <w:rFonts w:ascii="Arial" w:hAnsi="Arial" w:cs="Arial"/>
          <w:b/>
          <w:bCs/>
          <w:szCs w:val="20"/>
        </w:rPr>
        <w:t xml:space="preserve">M/s. </w:t>
      </w:r>
      <w:r w:rsidR="00677CD6">
        <w:rPr>
          <w:rFonts w:ascii="Arial" w:hAnsi="Arial" w:cs="Arial"/>
          <w:b/>
          <w:bCs/>
          <w:szCs w:val="20"/>
        </w:rPr>
        <w:t xml:space="preserve">Bombardier                                                         For </w:t>
      </w:r>
      <w:r w:rsidR="00677CD6" w:rsidRPr="00CC3267">
        <w:rPr>
          <w:rFonts w:ascii="Arial" w:hAnsi="Arial" w:cs="Arial"/>
          <w:b/>
          <w:bCs/>
          <w:szCs w:val="20"/>
        </w:rPr>
        <w:t>M/s. Crest Test Systems Pvt. Ltd. Pune</w:t>
      </w:r>
    </w:p>
    <w:p w:rsidR="00B77119" w:rsidRPr="00CC3267" w:rsidRDefault="00677CD6" w:rsidP="00B77119">
      <w:pPr>
        <w:spacing w:after="0" w:line="240" w:lineRule="auto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              Transportation India Pvt Ltd.</w:t>
      </w:r>
    </w:p>
    <w:p w:rsidR="00CC3267" w:rsidRDefault="00222911" w:rsidP="0032466F">
      <w:pPr>
        <w:spacing w:after="0" w:line="240" w:lineRule="auto"/>
        <w:rPr>
          <w:rFonts w:ascii="Arial" w:hAnsi="Arial" w:cs="Arial"/>
          <w:b/>
          <w:bCs/>
          <w:szCs w:val="20"/>
        </w:rPr>
      </w:pPr>
      <w:r w:rsidRPr="00CC3267">
        <w:rPr>
          <w:rFonts w:ascii="Arial" w:hAnsi="Arial" w:cs="Arial"/>
          <w:b/>
          <w:bCs/>
          <w:szCs w:val="20"/>
        </w:rPr>
        <w:tab/>
      </w:r>
    </w:p>
    <w:p w:rsidR="00B77119" w:rsidRDefault="00B77119" w:rsidP="0032466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:rsidR="00B77119" w:rsidRDefault="00B77119" w:rsidP="0032466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:rsidR="00B77119" w:rsidRDefault="00B77119" w:rsidP="0032466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:rsidR="00B77119" w:rsidRDefault="00B77119" w:rsidP="0032466F">
      <w:pPr>
        <w:spacing w:after="0" w:line="240" w:lineRule="auto"/>
        <w:rPr>
          <w:rFonts w:ascii="Arial" w:hAnsi="Arial" w:cs="Arial"/>
          <w:b/>
          <w:bCs/>
          <w:szCs w:val="20"/>
        </w:rPr>
      </w:pPr>
    </w:p>
    <w:p w:rsidR="003E6CDE" w:rsidRPr="00671C93" w:rsidRDefault="00B77119" w:rsidP="00671C93">
      <w:pPr>
        <w:spacing w:after="120" w:line="240" w:lineRule="auto"/>
        <w:jc w:val="both"/>
        <w:rPr>
          <w:rFonts w:ascii="Arial" w:hAnsi="Arial" w:cs="Arial"/>
          <w:b/>
          <w:bCs/>
          <w:szCs w:val="20"/>
        </w:rPr>
      </w:pPr>
      <w:r w:rsidRPr="00B77119">
        <w:rPr>
          <w:rFonts w:ascii="Arial" w:hAnsi="Arial" w:cs="Arial"/>
          <w:b/>
          <w:bCs/>
          <w:szCs w:val="20"/>
        </w:rPr>
        <w:t xml:space="preserve">Mr. </w:t>
      </w:r>
      <w:r w:rsidR="00677CD6">
        <w:rPr>
          <w:rFonts w:ascii="Arial" w:hAnsi="Arial" w:cs="Arial"/>
          <w:b/>
          <w:bCs/>
          <w:szCs w:val="20"/>
        </w:rPr>
        <w:t>Hardik Trivedi.</w:t>
      </w:r>
      <w:r w:rsidRPr="00B77119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 xml:space="preserve">       Mr. Aplesh Shah.</w:t>
      </w:r>
      <w:r w:rsidR="00677CD6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  <w:t xml:space="preserve">          </w:t>
      </w:r>
      <w:r w:rsidRPr="00B77119">
        <w:rPr>
          <w:rFonts w:ascii="Arial" w:hAnsi="Arial" w:cs="Arial"/>
          <w:b/>
          <w:bCs/>
          <w:szCs w:val="20"/>
        </w:rPr>
        <w:t>Mr.</w:t>
      </w:r>
      <w:r w:rsidR="00677CD6">
        <w:rPr>
          <w:rFonts w:ascii="Arial" w:hAnsi="Arial" w:cs="Arial"/>
          <w:b/>
          <w:bCs/>
          <w:szCs w:val="20"/>
        </w:rPr>
        <w:t>Shubham Yedekar</w:t>
      </w:r>
      <w:r w:rsidR="00671C93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</w:r>
      <w:r w:rsidR="00677CD6">
        <w:rPr>
          <w:rFonts w:ascii="Arial" w:hAnsi="Arial" w:cs="Arial"/>
          <w:b/>
          <w:bCs/>
          <w:szCs w:val="20"/>
        </w:rPr>
        <w:tab/>
      </w:r>
      <w:r w:rsidR="003E6CDE" w:rsidRPr="00BB6B31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3E6CDE" w:rsidRPr="00BB6B31">
        <w:rPr>
          <w:rFonts w:ascii="Arial" w:hAnsi="Arial" w:cs="Arial"/>
          <w:b/>
          <w:bCs/>
          <w:sz w:val="20"/>
          <w:szCs w:val="20"/>
        </w:rPr>
        <w:tab/>
      </w:r>
      <w:r w:rsidR="003E6CDE" w:rsidRPr="00BB6B31">
        <w:rPr>
          <w:rFonts w:ascii="Arial" w:hAnsi="Arial" w:cs="Arial"/>
          <w:b/>
          <w:bCs/>
          <w:sz w:val="20"/>
          <w:szCs w:val="20"/>
        </w:rPr>
        <w:tab/>
      </w:r>
      <w:r w:rsidR="003E6CDE" w:rsidRPr="00BB6B31">
        <w:rPr>
          <w:rFonts w:ascii="Arial" w:hAnsi="Arial" w:cs="Arial"/>
          <w:b/>
          <w:bCs/>
          <w:sz w:val="20"/>
          <w:szCs w:val="20"/>
        </w:rPr>
        <w:tab/>
      </w:r>
    </w:p>
    <w:p w:rsidR="003E6CDE" w:rsidRDefault="003E6CDE" w:rsidP="0097355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7355C" w:rsidRDefault="0097355C" w:rsidP="0097355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7355C" w:rsidRDefault="0097355C" w:rsidP="0097355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885D4F" w:rsidRDefault="00885D4F" w:rsidP="00885D4F">
      <w:pPr>
        <w:spacing w:after="0"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:rsidR="00885D4F" w:rsidRDefault="00885D4F" w:rsidP="00885D4F">
      <w:pPr>
        <w:spacing w:after="0"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:rsidR="0097355C" w:rsidRDefault="0097355C" w:rsidP="0097355C">
      <w:pPr>
        <w:spacing w:after="0"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:rsidR="0097355C" w:rsidRDefault="0097355C" w:rsidP="0097355C">
      <w:pPr>
        <w:spacing w:after="0"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:rsidR="0097355C" w:rsidRPr="0097355C" w:rsidRDefault="0097355C" w:rsidP="0097355C">
      <w:pPr>
        <w:spacing w:after="0"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:rsidR="003E6CDE" w:rsidRPr="00D03A66" w:rsidRDefault="003E6CDE" w:rsidP="003246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7475" w:rsidRPr="00D03A66" w:rsidRDefault="00A77475" w:rsidP="003246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933D9" w:rsidRDefault="00B933D9" w:rsidP="003246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933D9" w:rsidSect="0032466F">
      <w:pgSz w:w="11906" w:h="16838"/>
      <w:pgMar w:top="825" w:right="850" w:bottom="360" w:left="900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E93" w:rsidRDefault="00A92E93">
      <w:r>
        <w:separator/>
      </w:r>
    </w:p>
  </w:endnote>
  <w:endnote w:type="continuationSeparator" w:id="0">
    <w:p w:rsidR="00A92E93" w:rsidRDefault="00A9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E93" w:rsidRDefault="00A92E93">
      <w:r>
        <w:separator/>
      </w:r>
    </w:p>
  </w:footnote>
  <w:footnote w:type="continuationSeparator" w:id="0">
    <w:p w:rsidR="00A92E93" w:rsidRDefault="00A92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751E"/>
    <w:multiLevelType w:val="hybridMultilevel"/>
    <w:tmpl w:val="C6E0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48DB"/>
    <w:multiLevelType w:val="hybridMultilevel"/>
    <w:tmpl w:val="11624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617FD3"/>
    <w:multiLevelType w:val="hybridMultilevel"/>
    <w:tmpl w:val="CBAC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35F8"/>
    <w:multiLevelType w:val="hybridMultilevel"/>
    <w:tmpl w:val="46D8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F65"/>
    <w:multiLevelType w:val="hybridMultilevel"/>
    <w:tmpl w:val="DF7A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A1"/>
    <w:rsid w:val="00002661"/>
    <w:rsid w:val="000039DD"/>
    <w:rsid w:val="00010F28"/>
    <w:rsid w:val="00011420"/>
    <w:rsid w:val="000202EE"/>
    <w:rsid w:val="00023113"/>
    <w:rsid w:val="00035EE6"/>
    <w:rsid w:val="00051C64"/>
    <w:rsid w:val="0006394B"/>
    <w:rsid w:val="00066D69"/>
    <w:rsid w:val="000670B3"/>
    <w:rsid w:val="00087A75"/>
    <w:rsid w:val="000A3301"/>
    <w:rsid w:val="000A3DD8"/>
    <w:rsid w:val="000A70EF"/>
    <w:rsid w:val="000A7197"/>
    <w:rsid w:val="000B1618"/>
    <w:rsid w:val="000B3E41"/>
    <w:rsid w:val="000C2D05"/>
    <w:rsid w:val="000C33F6"/>
    <w:rsid w:val="000D3D3D"/>
    <w:rsid w:val="000D5D9A"/>
    <w:rsid w:val="000F56AC"/>
    <w:rsid w:val="000F6AC2"/>
    <w:rsid w:val="001044CF"/>
    <w:rsid w:val="0010765D"/>
    <w:rsid w:val="00110DBE"/>
    <w:rsid w:val="00110FC2"/>
    <w:rsid w:val="001122BA"/>
    <w:rsid w:val="001266A8"/>
    <w:rsid w:val="001336EA"/>
    <w:rsid w:val="001470F7"/>
    <w:rsid w:val="00153070"/>
    <w:rsid w:val="00160319"/>
    <w:rsid w:val="0018381A"/>
    <w:rsid w:val="00187569"/>
    <w:rsid w:val="0019210D"/>
    <w:rsid w:val="00194F89"/>
    <w:rsid w:val="00197D9E"/>
    <w:rsid w:val="001A71EE"/>
    <w:rsid w:val="001D616F"/>
    <w:rsid w:val="001E421C"/>
    <w:rsid w:val="001E43EF"/>
    <w:rsid w:val="001E4D67"/>
    <w:rsid w:val="001F00C6"/>
    <w:rsid w:val="00200EB0"/>
    <w:rsid w:val="00201183"/>
    <w:rsid w:val="00222911"/>
    <w:rsid w:val="002277F7"/>
    <w:rsid w:val="00227BBA"/>
    <w:rsid w:val="002405AE"/>
    <w:rsid w:val="00252B8C"/>
    <w:rsid w:val="00252DF8"/>
    <w:rsid w:val="00256BB7"/>
    <w:rsid w:val="002572FC"/>
    <w:rsid w:val="00261091"/>
    <w:rsid w:val="00262BFB"/>
    <w:rsid w:val="00263777"/>
    <w:rsid w:val="00263D17"/>
    <w:rsid w:val="002644B9"/>
    <w:rsid w:val="00267416"/>
    <w:rsid w:val="00276EB7"/>
    <w:rsid w:val="0027795B"/>
    <w:rsid w:val="00280AB2"/>
    <w:rsid w:val="00286031"/>
    <w:rsid w:val="00290FE8"/>
    <w:rsid w:val="002A52D7"/>
    <w:rsid w:val="002B42E3"/>
    <w:rsid w:val="002B6704"/>
    <w:rsid w:val="002E12D9"/>
    <w:rsid w:val="002E54D9"/>
    <w:rsid w:val="002F7E6A"/>
    <w:rsid w:val="0030068C"/>
    <w:rsid w:val="003030EE"/>
    <w:rsid w:val="00312808"/>
    <w:rsid w:val="0031632B"/>
    <w:rsid w:val="003241A3"/>
    <w:rsid w:val="0032466F"/>
    <w:rsid w:val="003259D0"/>
    <w:rsid w:val="0034008A"/>
    <w:rsid w:val="0034236B"/>
    <w:rsid w:val="00345CFF"/>
    <w:rsid w:val="00353D15"/>
    <w:rsid w:val="0036107A"/>
    <w:rsid w:val="0036381C"/>
    <w:rsid w:val="00381673"/>
    <w:rsid w:val="00383D8B"/>
    <w:rsid w:val="00384159"/>
    <w:rsid w:val="003851D2"/>
    <w:rsid w:val="00396170"/>
    <w:rsid w:val="003A7DC8"/>
    <w:rsid w:val="003B1450"/>
    <w:rsid w:val="003C6A66"/>
    <w:rsid w:val="003C7CA8"/>
    <w:rsid w:val="003D4D17"/>
    <w:rsid w:val="003D4F25"/>
    <w:rsid w:val="003D5AA1"/>
    <w:rsid w:val="003E6CDE"/>
    <w:rsid w:val="003E76A1"/>
    <w:rsid w:val="003E7B7D"/>
    <w:rsid w:val="004177F8"/>
    <w:rsid w:val="004204CF"/>
    <w:rsid w:val="00421257"/>
    <w:rsid w:val="00422095"/>
    <w:rsid w:val="00425958"/>
    <w:rsid w:val="00436F7E"/>
    <w:rsid w:val="004414AE"/>
    <w:rsid w:val="0044167E"/>
    <w:rsid w:val="004446BB"/>
    <w:rsid w:val="0047748A"/>
    <w:rsid w:val="0048439A"/>
    <w:rsid w:val="00486606"/>
    <w:rsid w:val="004869C2"/>
    <w:rsid w:val="0048775A"/>
    <w:rsid w:val="00494FA5"/>
    <w:rsid w:val="004B3DA5"/>
    <w:rsid w:val="004B6A99"/>
    <w:rsid w:val="004D00A1"/>
    <w:rsid w:val="004D3995"/>
    <w:rsid w:val="004F0C86"/>
    <w:rsid w:val="004F2D60"/>
    <w:rsid w:val="0050155D"/>
    <w:rsid w:val="0050695E"/>
    <w:rsid w:val="00511681"/>
    <w:rsid w:val="0051318A"/>
    <w:rsid w:val="00523352"/>
    <w:rsid w:val="005265C5"/>
    <w:rsid w:val="00533886"/>
    <w:rsid w:val="00535D99"/>
    <w:rsid w:val="005433D4"/>
    <w:rsid w:val="005509FD"/>
    <w:rsid w:val="00550B7C"/>
    <w:rsid w:val="00552BDF"/>
    <w:rsid w:val="00553781"/>
    <w:rsid w:val="00557774"/>
    <w:rsid w:val="0058344F"/>
    <w:rsid w:val="005917E3"/>
    <w:rsid w:val="005A230A"/>
    <w:rsid w:val="005C52E0"/>
    <w:rsid w:val="005C68CA"/>
    <w:rsid w:val="005D0199"/>
    <w:rsid w:val="005E0500"/>
    <w:rsid w:val="005F6A24"/>
    <w:rsid w:val="005F6B75"/>
    <w:rsid w:val="00617321"/>
    <w:rsid w:val="00632561"/>
    <w:rsid w:val="0064354F"/>
    <w:rsid w:val="006455BF"/>
    <w:rsid w:val="00656858"/>
    <w:rsid w:val="0066067A"/>
    <w:rsid w:val="00671C93"/>
    <w:rsid w:val="00674326"/>
    <w:rsid w:val="00674C8C"/>
    <w:rsid w:val="00677CD6"/>
    <w:rsid w:val="0069602F"/>
    <w:rsid w:val="00696612"/>
    <w:rsid w:val="00696E32"/>
    <w:rsid w:val="006A47E2"/>
    <w:rsid w:val="006A4BF7"/>
    <w:rsid w:val="006C15AA"/>
    <w:rsid w:val="006C47CD"/>
    <w:rsid w:val="006C5BAF"/>
    <w:rsid w:val="006D029A"/>
    <w:rsid w:val="006D1B66"/>
    <w:rsid w:val="006D2A9F"/>
    <w:rsid w:val="006D39DC"/>
    <w:rsid w:val="006D7D90"/>
    <w:rsid w:val="006F4C93"/>
    <w:rsid w:val="00702516"/>
    <w:rsid w:val="00703A08"/>
    <w:rsid w:val="00714DB2"/>
    <w:rsid w:val="00716150"/>
    <w:rsid w:val="00726511"/>
    <w:rsid w:val="00744B80"/>
    <w:rsid w:val="00750880"/>
    <w:rsid w:val="00753F80"/>
    <w:rsid w:val="007647E2"/>
    <w:rsid w:val="00765F39"/>
    <w:rsid w:val="00776929"/>
    <w:rsid w:val="007903E8"/>
    <w:rsid w:val="007922F9"/>
    <w:rsid w:val="007936FE"/>
    <w:rsid w:val="00794D6A"/>
    <w:rsid w:val="007A3698"/>
    <w:rsid w:val="007C30E6"/>
    <w:rsid w:val="007D27C1"/>
    <w:rsid w:val="007E2776"/>
    <w:rsid w:val="007E3DB4"/>
    <w:rsid w:val="007E54AD"/>
    <w:rsid w:val="007F4368"/>
    <w:rsid w:val="007F77F8"/>
    <w:rsid w:val="00801E5A"/>
    <w:rsid w:val="00821B35"/>
    <w:rsid w:val="00843A19"/>
    <w:rsid w:val="00857C1C"/>
    <w:rsid w:val="008600B1"/>
    <w:rsid w:val="00862E11"/>
    <w:rsid w:val="00873295"/>
    <w:rsid w:val="0087452B"/>
    <w:rsid w:val="008777F1"/>
    <w:rsid w:val="00885D4F"/>
    <w:rsid w:val="00896160"/>
    <w:rsid w:val="00896F06"/>
    <w:rsid w:val="008A4BE8"/>
    <w:rsid w:val="008A7FB0"/>
    <w:rsid w:val="008B3860"/>
    <w:rsid w:val="008B5D4A"/>
    <w:rsid w:val="008D7A6C"/>
    <w:rsid w:val="008E2A48"/>
    <w:rsid w:val="008E5284"/>
    <w:rsid w:val="008E52F2"/>
    <w:rsid w:val="008F225C"/>
    <w:rsid w:val="00903E0D"/>
    <w:rsid w:val="00904519"/>
    <w:rsid w:val="009110FA"/>
    <w:rsid w:val="0092049A"/>
    <w:rsid w:val="00926BC6"/>
    <w:rsid w:val="00937D52"/>
    <w:rsid w:val="00953A98"/>
    <w:rsid w:val="00961299"/>
    <w:rsid w:val="0097355C"/>
    <w:rsid w:val="00987851"/>
    <w:rsid w:val="00997EDF"/>
    <w:rsid w:val="009B2537"/>
    <w:rsid w:val="009C6676"/>
    <w:rsid w:val="009C6CCB"/>
    <w:rsid w:val="009D01AF"/>
    <w:rsid w:val="009D0F23"/>
    <w:rsid w:val="009D18BC"/>
    <w:rsid w:val="009E1A8E"/>
    <w:rsid w:val="009F7877"/>
    <w:rsid w:val="00A00964"/>
    <w:rsid w:val="00A13434"/>
    <w:rsid w:val="00A13527"/>
    <w:rsid w:val="00A15704"/>
    <w:rsid w:val="00A40171"/>
    <w:rsid w:val="00A43FF4"/>
    <w:rsid w:val="00A52345"/>
    <w:rsid w:val="00A5728B"/>
    <w:rsid w:val="00A72265"/>
    <w:rsid w:val="00A77475"/>
    <w:rsid w:val="00A808BF"/>
    <w:rsid w:val="00A81AF6"/>
    <w:rsid w:val="00A85AEA"/>
    <w:rsid w:val="00A91EB1"/>
    <w:rsid w:val="00A9205B"/>
    <w:rsid w:val="00A92E93"/>
    <w:rsid w:val="00A978A0"/>
    <w:rsid w:val="00AA1343"/>
    <w:rsid w:val="00AA47B2"/>
    <w:rsid w:val="00AA5E11"/>
    <w:rsid w:val="00AA621A"/>
    <w:rsid w:val="00AB4105"/>
    <w:rsid w:val="00AB72A6"/>
    <w:rsid w:val="00AC2981"/>
    <w:rsid w:val="00AC3EDE"/>
    <w:rsid w:val="00AC4425"/>
    <w:rsid w:val="00AD231B"/>
    <w:rsid w:val="00AD4880"/>
    <w:rsid w:val="00AE58FD"/>
    <w:rsid w:val="00AF0D79"/>
    <w:rsid w:val="00AF2BF6"/>
    <w:rsid w:val="00B07837"/>
    <w:rsid w:val="00B10C73"/>
    <w:rsid w:val="00B1192D"/>
    <w:rsid w:val="00B12682"/>
    <w:rsid w:val="00B12FC6"/>
    <w:rsid w:val="00B17540"/>
    <w:rsid w:val="00B306E2"/>
    <w:rsid w:val="00B51AA1"/>
    <w:rsid w:val="00B52C02"/>
    <w:rsid w:val="00B62EC0"/>
    <w:rsid w:val="00B6793D"/>
    <w:rsid w:val="00B73723"/>
    <w:rsid w:val="00B77119"/>
    <w:rsid w:val="00B8130F"/>
    <w:rsid w:val="00B909F1"/>
    <w:rsid w:val="00B92FC9"/>
    <w:rsid w:val="00B933D9"/>
    <w:rsid w:val="00BA2F80"/>
    <w:rsid w:val="00BB20BD"/>
    <w:rsid w:val="00BD446B"/>
    <w:rsid w:val="00BD459D"/>
    <w:rsid w:val="00BD5FA4"/>
    <w:rsid w:val="00BE2E15"/>
    <w:rsid w:val="00BF702D"/>
    <w:rsid w:val="00C03C9C"/>
    <w:rsid w:val="00C06239"/>
    <w:rsid w:val="00C072D6"/>
    <w:rsid w:val="00C073C8"/>
    <w:rsid w:val="00C10AB2"/>
    <w:rsid w:val="00C15B12"/>
    <w:rsid w:val="00C27AC1"/>
    <w:rsid w:val="00C27C37"/>
    <w:rsid w:val="00C27D10"/>
    <w:rsid w:val="00C405C7"/>
    <w:rsid w:val="00C41504"/>
    <w:rsid w:val="00C44950"/>
    <w:rsid w:val="00C461BD"/>
    <w:rsid w:val="00C60E23"/>
    <w:rsid w:val="00C63371"/>
    <w:rsid w:val="00C63873"/>
    <w:rsid w:val="00C76357"/>
    <w:rsid w:val="00C87408"/>
    <w:rsid w:val="00C919FD"/>
    <w:rsid w:val="00C9653D"/>
    <w:rsid w:val="00CA141C"/>
    <w:rsid w:val="00CA54C6"/>
    <w:rsid w:val="00CC1B48"/>
    <w:rsid w:val="00CC2D7A"/>
    <w:rsid w:val="00CC3267"/>
    <w:rsid w:val="00CC749B"/>
    <w:rsid w:val="00CD2EB9"/>
    <w:rsid w:val="00CD565A"/>
    <w:rsid w:val="00CF2FDC"/>
    <w:rsid w:val="00CF7683"/>
    <w:rsid w:val="00D0172C"/>
    <w:rsid w:val="00D02526"/>
    <w:rsid w:val="00D03A66"/>
    <w:rsid w:val="00D16871"/>
    <w:rsid w:val="00D307D5"/>
    <w:rsid w:val="00D334BE"/>
    <w:rsid w:val="00D45C37"/>
    <w:rsid w:val="00D55109"/>
    <w:rsid w:val="00D62AC5"/>
    <w:rsid w:val="00D63620"/>
    <w:rsid w:val="00D724B0"/>
    <w:rsid w:val="00D72D85"/>
    <w:rsid w:val="00D8266D"/>
    <w:rsid w:val="00D87E5B"/>
    <w:rsid w:val="00D96A64"/>
    <w:rsid w:val="00DA0CD4"/>
    <w:rsid w:val="00DA24C6"/>
    <w:rsid w:val="00DD2BFA"/>
    <w:rsid w:val="00DD4EF1"/>
    <w:rsid w:val="00DD52F9"/>
    <w:rsid w:val="00DE0510"/>
    <w:rsid w:val="00DE4AF9"/>
    <w:rsid w:val="00DF505E"/>
    <w:rsid w:val="00E10216"/>
    <w:rsid w:val="00E158D7"/>
    <w:rsid w:val="00E24B33"/>
    <w:rsid w:val="00E27E40"/>
    <w:rsid w:val="00E3257D"/>
    <w:rsid w:val="00E44F90"/>
    <w:rsid w:val="00E458FA"/>
    <w:rsid w:val="00E537C6"/>
    <w:rsid w:val="00E64A07"/>
    <w:rsid w:val="00E65D50"/>
    <w:rsid w:val="00E85CDF"/>
    <w:rsid w:val="00E959E7"/>
    <w:rsid w:val="00EA1EA7"/>
    <w:rsid w:val="00EA2A9A"/>
    <w:rsid w:val="00EB2804"/>
    <w:rsid w:val="00EB3500"/>
    <w:rsid w:val="00EC3A72"/>
    <w:rsid w:val="00ED0D08"/>
    <w:rsid w:val="00ED1E64"/>
    <w:rsid w:val="00ED6855"/>
    <w:rsid w:val="00EE4576"/>
    <w:rsid w:val="00EF22FD"/>
    <w:rsid w:val="00EF25AB"/>
    <w:rsid w:val="00F04C2F"/>
    <w:rsid w:val="00F0767D"/>
    <w:rsid w:val="00F14FCA"/>
    <w:rsid w:val="00F368BD"/>
    <w:rsid w:val="00F45455"/>
    <w:rsid w:val="00F65F3A"/>
    <w:rsid w:val="00F66359"/>
    <w:rsid w:val="00F664B0"/>
    <w:rsid w:val="00F67F55"/>
    <w:rsid w:val="00F7619E"/>
    <w:rsid w:val="00F91769"/>
    <w:rsid w:val="00FB0F17"/>
    <w:rsid w:val="00FB4096"/>
    <w:rsid w:val="00FB66D4"/>
    <w:rsid w:val="00FB7105"/>
    <w:rsid w:val="00FC2546"/>
    <w:rsid w:val="00FC7351"/>
    <w:rsid w:val="00FD49EC"/>
    <w:rsid w:val="00FD63A0"/>
    <w:rsid w:val="00FE4919"/>
    <w:rsid w:val="00FE58DC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48D98-8C8A-47F8-AD97-193626D1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2EE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7647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67F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D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A54C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F4C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C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D4D1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76929"/>
  </w:style>
  <w:style w:type="paragraph" w:styleId="BodyText">
    <w:name w:val="Body Text"/>
    <w:basedOn w:val="Normal"/>
    <w:rsid w:val="008E52F2"/>
    <w:pPr>
      <w:spacing w:after="0" w:line="240" w:lineRule="auto"/>
    </w:pPr>
    <w:rPr>
      <w:rFonts w:ascii="Arial" w:eastAsia="Times New Roman" w:hAnsi="Arial" w:cs="Arial"/>
      <w:szCs w:val="20"/>
      <w:lang w:val="en-US"/>
    </w:rPr>
  </w:style>
  <w:style w:type="paragraph" w:styleId="BodyText2">
    <w:name w:val="Body Text 2"/>
    <w:basedOn w:val="Normal"/>
    <w:rsid w:val="008E52F2"/>
    <w:pPr>
      <w:tabs>
        <w:tab w:val="left" w:pos="2736"/>
      </w:tabs>
      <w:spacing w:before="100" w:after="100" w:line="280" w:lineRule="atLeast"/>
      <w:ind w:right="-151"/>
    </w:pPr>
    <w:rPr>
      <w:rFonts w:ascii="Arial" w:eastAsia="Times New Roman" w:hAnsi="Arial" w:cs="Arial"/>
      <w:szCs w:val="24"/>
      <w:lang w:val="en-US"/>
    </w:rPr>
  </w:style>
  <w:style w:type="table" w:styleId="TableGrid">
    <w:name w:val="Table Grid"/>
    <w:basedOn w:val="TableNormal"/>
    <w:rsid w:val="00066D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7647E2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44950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276EB7"/>
    <w:pPr>
      <w:spacing w:after="0" w:line="240" w:lineRule="auto"/>
    </w:pPr>
    <w:rPr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276EB7"/>
    <w:rPr>
      <w:sz w:val="22"/>
      <w:szCs w:val="21"/>
    </w:rPr>
  </w:style>
  <w:style w:type="character" w:customStyle="1" w:styleId="Heading3Char">
    <w:name w:val="Heading 3 Char"/>
    <w:link w:val="Heading3"/>
    <w:uiPriority w:val="9"/>
    <w:semiHidden/>
    <w:rsid w:val="003E6CDE"/>
    <w:rPr>
      <w:rFonts w:ascii="Cambria" w:eastAsia="Times New Roman" w:hAnsi="Cambria" w:cs="Times New Roman"/>
      <w:b/>
      <w:bCs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%20of%20Swati\Crest\Appointment%20Lettter\Letter%20-Sh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-Shree</Template>
  <TotalTime>392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SCOPE</dc:creator>
  <cp:lastModifiedBy>DELL</cp:lastModifiedBy>
  <cp:revision>9</cp:revision>
  <cp:lastPrinted>2018-03-28T23:45:00Z</cp:lastPrinted>
  <dcterms:created xsi:type="dcterms:W3CDTF">2018-10-05T10:33:00Z</dcterms:created>
  <dcterms:modified xsi:type="dcterms:W3CDTF">2019-11-07T05:27:00Z</dcterms:modified>
</cp:coreProperties>
</file>